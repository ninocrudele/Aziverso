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4E4E68" w:rsidRDefault="00ED2AF5">
              <w:pPr>
                <w:pStyle w:val="Publishwithline"/>
              </w:pPr>
              <w:r>
                <w:t>Introduction to Aziverso</w:t>
              </w:r>
            </w:p>
          </w:sdtContent>
        </w:sdt>
        <w:p w:rsidR="004E4E68" w:rsidRDefault="004E4E68">
          <w:pPr>
            <w:pStyle w:val="underline"/>
          </w:pPr>
        </w:p>
        <w:p w:rsidR="00ED2AF5" w:rsidRDefault="00ED2AF5" w:rsidP="00ED2AF5">
          <w:pPr>
            <w:pStyle w:val="PadderBetweenTitleandProperties"/>
          </w:pPr>
        </w:p>
        <w:p w:rsidR="00ED2AF5" w:rsidRDefault="00ED2AF5" w:rsidP="00ED2AF5">
          <w:pPr>
            <w:pStyle w:val="Account"/>
            <w:rPr>
              <w:sz w:val="2"/>
              <w:szCs w:val="2"/>
            </w:rPr>
          </w:pPr>
          <w:r>
            <w:t>Account</w:t>
          </w:r>
          <w:r>
            <w:tab/>
          </w:r>
          <w:sdt>
            <w:sdtPr>
              <w:id w:val="222872320"/>
              <w:dataBinding w:prefixMappings="xmlns:ns0 = 'http://www.microsoft.com/Office/Word/BlogTool'" w:xpath="/ns0:BlogPostInfo/ns0:Account" w:storeItemID="{5F329CAD-B019-4FA6-9FEF-74898909AD20}"/>
              <w:dropDownList w:lastValue="52cab1aa-3cb4-485c-bfa7-a609bdcb82a3">
                <w:listItem w:displayText="Nino Crudele - #Azure #Cybe..." w:value="2c6a0798-a3b0-4029-aa5f-e7fc9a028144"/>
                <w:listItem w:displayText="Azure Office Companion" w:value="52cab1aa-3cb4-485c-bfa7-a609bdcb82a3"/>
              </w:dropDownList>
            </w:sdtPr>
            <w:sdtContent>
              <w:r>
                <w:t>Azure Office Companion</w:t>
              </w:r>
            </w:sdtContent>
          </w:sdt>
        </w:p>
        <w:p w:rsidR="004E4E68" w:rsidRDefault="0094010E">
          <w:pPr>
            <w:pStyle w:val="PadderBetweenControlandBody"/>
          </w:pPr>
        </w:p>
      </w:sdtContent>
    </w:sdt>
    <w:p w:rsidR="004E4E68" w:rsidRDefault="009E32E7">
      <w:r>
        <w:t>Aziverso is a multiverse add-in for Microsoft Office able to offer many features to speed up the Azure professional work</w:t>
      </w:r>
      <w:r w:rsidR="00F64C54" w:rsidRPr="0094010E">
        <w:rPr>
          <w:noProof/>
        </w:rPr>
        <w:t>, it</w:t>
      </w:r>
      <w:r w:rsidR="00F64C54">
        <w:t xml:space="preserve"> is free to use and supported by the community</w:t>
      </w:r>
      <w:r>
        <w:t>.</w:t>
      </w:r>
      <w:r>
        <w:br/>
        <w:t xml:space="preserve">Aziverso has been developed by Nino Crudele, he is 12 years Microsoft Azure MVP </w:t>
      </w:r>
      <w:r w:rsidRPr="0094010E">
        <w:rPr>
          <w:noProof/>
        </w:rPr>
        <w:t>and</w:t>
      </w:r>
      <w:r>
        <w:t xml:space="preserve"> he daily </w:t>
      </w:r>
      <w:r w:rsidRPr="0094010E">
        <w:rPr>
          <w:noProof/>
        </w:rPr>
        <w:t>support</w:t>
      </w:r>
      <w:r w:rsidR="0094010E">
        <w:rPr>
          <w:noProof/>
        </w:rPr>
        <w:t>s</w:t>
      </w:r>
      <w:r>
        <w:t xml:space="preserve"> </w:t>
      </w:r>
      <w:proofErr w:type="gramStart"/>
      <w:r>
        <w:t>a large number of</w:t>
      </w:r>
      <w:proofErr w:type="gramEnd"/>
      <w:r>
        <w:t xml:space="preserve"> companies in Microsoft Azure.</w:t>
      </w:r>
    </w:p>
    <w:p w:rsidR="009E32E7" w:rsidRDefault="009E32E7">
      <w:r>
        <w:t>The add-in offers many features to manage the most important and critical situations</w:t>
      </w:r>
      <w:r w:rsidRPr="0094010E">
        <w:rPr>
          <w:noProof/>
        </w:rPr>
        <w:t>, it</w:t>
      </w:r>
      <w:r>
        <w:t xml:space="preserve"> offers great capabilities to manage the Azure costs, troubleshooting, naming standards and more.</w:t>
      </w:r>
    </w:p>
    <w:p w:rsidR="009E32E7" w:rsidRDefault="009E32E7">
      <w:r>
        <w:t>Aziverso is a smart tool for smart people</w:t>
      </w:r>
      <w:r w:rsidRPr="0094010E">
        <w:rPr>
          <w:noProof/>
        </w:rPr>
        <w:t>, the</w:t>
      </w:r>
      <w:r>
        <w:t xml:space="preserve"> internal features can be </w:t>
      </w:r>
      <w:r w:rsidR="00F64C54">
        <w:t>combined</w:t>
      </w:r>
      <w:r>
        <w:t xml:space="preserve"> in </w:t>
      </w:r>
      <w:r w:rsidR="0094010E">
        <w:t xml:space="preserve">a </w:t>
      </w:r>
      <w:r w:rsidRPr="0094010E">
        <w:rPr>
          <w:noProof/>
        </w:rPr>
        <w:t>different</w:t>
      </w:r>
      <w:r>
        <w:t xml:space="preserve"> way to solve many situations and problems.</w:t>
      </w:r>
    </w:p>
    <w:p w:rsidR="008A18F8" w:rsidRDefault="009E32E7">
      <w:r>
        <w:t xml:space="preserve">The Aziverso costs </w:t>
      </w:r>
      <w:r w:rsidRPr="0094010E">
        <w:rPr>
          <w:noProof/>
        </w:rPr>
        <w:t>provide</w:t>
      </w:r>
      <w:r>
        <w:t xml:space="preserve"> the possibility to define our </w:t>
      </w:r>
      <w:r w:rsidRPr="0094010E">
        <w:rPr>
          <w:noProof/>
        </w:rPr>
        <w:t>department</w:t>
      </w:r>
      <w:r w:rsidR="0094010E">
        <w:rPr>
          <w:noProof/>
        </w:rPr>
        <w:t>'</w:t>
      </w:r>
      <w:r w:rsidRPr="0094010E">
        <w:rPr>
          <w:noProof/>
        </w:rPr>
        <w:t>s</w:t>
      </w:r>
      <w:r>
        <w:t xml:space="preserve"> distributions, without depending by any Azure setting, we can also define rules to calculate costs by resource groups, tags and subscriptions.</w:t>
      </w:r>
    </w:p>
    <w:p w:rsidR="009E32E7" w:rsidRPr="008A18F8" w:rsidRDefault="008A18F8">
      <w:pPr>
        <w:pBdr>
          <w:top w:val="single" w:sz="6" w:space="1" w:color="auto"/>
          <w:bottom w:val="single" w:sz="6" w:space="1" w:color="auto"/>
        </w:pBdr>
        <w:rPr>
          <w:i/>
        </w:rPr>
      </w:pPr>
      <w:r>
        <w:rPr>
          <w:b/>
        </w:rPr>
        <w:t>*</w:t>
      </w:r>
      <w:r w:rsidRPr="008A18F8">
        <w:rPr>
          <w:b/>
        </w:rPr>
        <w:t>Important note</w:t>
      </w:r>
      <w:r>
        <w:rPr>
          <w:b/>
        </w:rPr>
        <w:br/>
      </w:r>
      <w:r w:rsidRPr="008A18F8">
        <w:rPr>
          <w:i/>
        </w:rPr>
        <w:t xml:space="preserve">Some subscription offering type, for </w:t>
      </w:r>
      <w:r w:rsidRPr="0094010E">
        <w:rPr>
          <w:i/>
          <w:noProof/>
        </w:rPr>
        <w:t>example</w:t>
      </w:r>
      <w:r w:rsidRPr="008A18F8">
        <w:rPr>
          <w:i/>
        </w:rPr>
        <w:t xml:space="preserve"> </w:t>
      </w:r>
      <w:r>
        <w:rPr>
          <w:i/>
        </w:rPr>
        <w:t xml:space="preserve">the </w:t>
      </w:r>
      <w:r w:rsidRPr="008A18F8">
        <w:rPr>
          <w:i/>
        </w:rPr>
        <w:t>Azure Sponsor Type, don’t provide the possibility to use the cost usage and they don’t work with Aziverso costs.</w:t>
      </w:r>
    </w:p>
    <w:p w:rsidR="0057561F" w:rsidRDefault="008A18F8">
      <w:r>
        <w:br/>
      </w:r>
      <w:r w:rsidR="0057561F">
        <w:t xml:space="preserve">Aziverso provides the possibility to query up to 1533 Azure API with </w:t>
      </w:r>
      <w:r w:rsidR="0057561F" w:rsidRPr="0094010E">
        <w:rPr>
          <w:noProof/>
        </w:rPr>
        <w:t>smart</w:t>
      </w:r>
      <w:r w:rsidR="0057561F">
        <w:t xml:space="preserve"> filtering</w:t>
      </w:r>
      <w:r w:rsidR="0057561F" w:rsidRPr="0094010E">
        <w:rPr>
          <w:noProof/>
        </w:rPr>
        <w:t>, the</w:t>
      </w:r>
      <w:r w:rsidR="0057561F">
        <w:t xml:space="preserve"> API can </w:t>
      </w:r>
      <w:r w:rsidR="0057561F" w:rsidRPr="0094010E">
        <w:rPr>
          <w:noProof/>
        </w:rPr>
        <w:t>be execute</w:t>
      </w:r>
      <w:r w:rsidR="0094010E">
        <w:rPr>
          <w:noProof/>
        </w:rPr>
        <w:t>d</w:t>
      </w:r>
      <w:r w:rsidR="0057561F">
        <w:t xml:space="preserve"> also getting the parameters from other Excel Sheets.</w:t>
      </w:r>
      <w:r w:rsidR="0057561F">
        <w:br/>
        <w:t>This last feature, called dynamic API mapping, offers the possibility to execute an Azure API selected in the list and execute the API for each row in the Excel Sheet and to return a total result.</w:t>
      </w:r>
    </w:p>
    <w:p w:rsidR="0057561F" w:rsidRDefault="0057561F">
      <w:r>
        <w:t xml:space="preserve">Aziverso </w:t>
      </w:r>
      <w:r w:rsidR="00F64C54">
        <w:t>can</w:t>
      </w:r>
      <w:r>
        <w:t xml:space="preserve"> query any API and provid</w:t>
      </w:r>
      <w:r w:rsidR="00F64C54">
        <w:t>e</w:t>
      </w:r>
      <w:r>
        <w:t xml:space="preserve"> an extensive result able to show a complete view of the data.</w:t>
      </w:r>
    </w:p>
    <w:p w:rsidR="0057561F" w:rsidRDefault="00651E1A">
      <w:r>
        <w:t>Combini</w:t>
      </w:r>
      <w:r w:rsidR="00F64C54">
        <w:t xml:space="preserve">ng the feature of heuristic view and </w:t>
      </w:r>
      <w:r w:rsidR="0094010E">
        <w:t xml:space="preserve">the </w:t>
      </w:r>
      <w:r w:rsidR="00F64C54" w:rsidRPr="0094010E">
        <w:rPr>
          <w:noProof/>
        </w:rPr>
        <w:t>group</w:t>
      </w:r>
      <w:r w:rsidR="00F64C54">
        <w:t xml:space="preserve"> we can extend our troubleshooting at </w:t>
      </w:r>
      <w:r w:rsidR="0094010E">
        <w:t xml:space="preserve">the </w:t>
      </w:r>
      <w:r w:rsidR="00F64C54" w:rsidRPr="0094010E">
        <w:rPr>
          <w:noProof/>
        </w:rPr>
        <w:t>unthinkable</w:t>
      </w:r>
      <w:r w:rsidR="00F64C54">
        <w:t xml:space="preserve"> level before.</w:t>
      </w:r>
    </w:p>
    <w:p w:rsidR="008A18F8" w:rsidRDefault="008A18F8">
      <w:r>
        <w:t xml:space="preserve">Refer to the </w:t>
      </w:r>
      <w:hyperlink r:id="rId6" w:tgtFrame="_blank" w:history="1">
        <w:r w:rsidRPr="0065161F">
          <w:rPr>
            <w:rStyle w:val="Hyperlink"/>
          </w:rPr>
          <w:t xml:space="preserve">Aziverso </w:t>
        </w:r>
        <w:r w:rsidR="0065161F" w:rsidRPr="0065161F">
          <w:rPr>
            <w:rStyle w:val="Hyperlink"/>
          </w:rPr>
          <w:t xml:space="preserve">help and </w:t>
        </w:r>
        <w:r w:rsidRPr="0065161F">
          <w:rPr>
            <w:rStyle w:val="Hyperlink"/>
          </w:rPr>
          <w:t>documentation</w:t>
        </w:r>
      </w:hyperlink>
      <w:bookmarkStart w:id="0" w:name="_GoBack"/>
      <w:bookmarkEnd w:id="0"/>
      <w:r>
        <w:t xml:space="preserve"> for more information.</w:t>
      </w:r>
    </w:p>
    <w:sectPr w:rsidR="008A18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2sLAwNjKwNDQwt7BQ0lEKTi0uzszPAykwrAUAOVK83iwAAAA="/>
    <w:docVar w:name="Blog" w:val="1"/>
  </w:docVars>
  <w:rsids>
    <w:rsidRoot w:val="00ED2AF5"/>
    <w:rsid w:val="004E4E68"/>
    <w:rsid w:val="0057561F"/>
    <w:rsid w:val="0065161F"/>
    <w:rsid w:val="00651E1A"/>
    <w:rsid w:val="00793262"/>
    <w:rsid w:val="008A18F8"/>
    <w:rsid w:val="0094010E"/>
    <w:rsid w:val="009E32E7"/>
    <w:rsid w:val="00ED2AF5"/>
    <w:rsid w:val="00F64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0901"/>
  <w15:docId w15:val="{D4300DE5-8F0A-426A-A60B-8F8F2995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Hyperlink">
    <w:name w:val="Hyperlink"/>
    <w:basedOn w:val="DefaultParagraphFont"/>
    <w:uiPriority w:val="99"/>
    <w:semiHidden/>
    <w:rsid w:val="0065161F"/>
    <w:rPr>
      <w:color w:val="0563C1" w:themeColor="hyperlink"/>
      <w:u w:val="single"/>
    </w:rPr>
  </w:style>
  <w:style w:type="character" w:styleId="UnresolvedMention">
    <w:name w:val="Unresolved Mention"/>
    <w:basedOn w:val="DefaultParagraphFont"/>
    <w:uiPriority w:val="99"/>
    <w:semiHidden/>
    <w:rsid w:val="00651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aziverso.com/aziverso-help-and-document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no\AppData\Roaming\Microsoft\Templates\Blog%20post(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512082"/>
        <w:category>
          <w:name w:val="General"/>
          <w:gallery w:val="placeholder"/>
        </w:category>
        <w:types>
          <w:type w:val="bbPlcHdr"/>
        </w:types>
        <w:behaviors>
          <w:behavior w:val="content"/>
        </w:behaviors>
        <w:guid w:val="{6F347C85-B900-4CB6-A621-371D551F2D02}"/>
      </w:docPartPr>
      <w:docPartBody>
        <w:p w:rsidR="00000000" w:rsidRDefault="00A9679E">
          <w:r w:rsidRPr="0048790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79E"/>
    <w:rsid w:val="00A9679E"/>
    <w:rsid w:val="00FC7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67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Introduction to Aziverso</PostTitle>
  <PostDate/>
  <PostID/>
  <Category1/>
  <Category2/>
  <Category3/>
  <Category4/>
  <Category5/>
  <Category6/>
  <Category7/>
  <Category8/>
  <Category9/>
  <Category10/>
  <Account>52cab1aa-3cb4-485c-bfa7-a609bdcb82a3</Account>
  <Enclosure/>
  <ProviderInfo>
    <PostURL/>
    <API/>
    <Categories/>
    <Trackbacks/>
    <Enclosures/>
    <BlogName/>
    <ImagePostAddress/>
  </ProviderInfo>
  <DefaultAccountEnsured/>
  <AccountBBId>222872320</AccountBBI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post(3).dotx</Template>
  <TotalTime>34</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dc:creator>
  <cp:keywords/>
  <dc:description/>
  <cp:lastModifiedBy>CRUDELE Nino</cp:lastModifiedBy>
  <cp:revision>6</cp:revision>
  <dcterms:created xsi:type="dcterms:W3CDTF">2019-02-10T21:47:00Z</dcterms:created>
  <dcterms:modified xsi:type="dcterms:W3CDTF">2019-02-10T22:21:00Z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